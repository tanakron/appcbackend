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B62C8" w14:textId="5F682F3A" w:rsidR="000C7A8B" w:rsidRDefault="00A94349" w:rsidP="00AE36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EFFICACY OF METHIONINE SOURCES UNDER HEAT STRESS CONDITIONS</w:t>
      </w:r>
      <w:r w:rsidRPr="00987A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496F0C" w14:textId="77777777" w:rsidR="00AE362E" w:rsidRPr="00987ACD" w:rsidRDefault="00AE362E" w:rsidP="00AE36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5D16A" w14:textId="721D77ED" w:rsidR="00987ACD" w:rsidRPr="00987ACD" w:rsidRDefault="00987ACD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62E">
        <w:rPr>
          <w:rFonts w:ascii="Times New Roman" w:hAnsi="Times New Roman" w:cs="Times New Roman"/>
          <w:sz w:val="24"/>
          <w:szCs w:val="24"/>
          <w:u w:val="single"/>
        </w:rPr>
        <w:t>Mubarak Ali</w:t>
      </w:r>
      <w:r w:rsidR="00DC1E8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 </w:t>
      </w:r>
      <w:r w:rsidRPr="00987ACD">
        <w:rPr>
          <w:rFonts w:ascii="Times New Roman" w:hAnsi="Times New Roman" w:cs="Times New Roman"/>
          <w:sz w:val="24"/>
          <w:szCs w:val="24"/>
        </w:rPr>
        <w:t xml:space="preserve">and Girish Channarayapatna </w:t>
      </w:r>
    </w:p>
    <w:p w14:paraId="65AF8FDF" w14:textId="77777777" w:rsidR="00987ACD" w:rsidRPr="00987ACD" w:rsidRDefault="00987ACD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AC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87ACD">
        <w:rPr>
          <w:rFonts w:ascii="Times New Roman" w:hAnsi="Times New Roman" w:cs="Times New Roman"/>
          <w:sz w:val="24"/>
          <w:szCs w:val="24"/>
        </w:rPr>
        <w:t>Nutrition &amp; Care, Evonik (SEA) Pte Ltd, Singapore</w:t>
      </w:r>
    </w:p>
    <w:p w14:paraId="73B2543B" w14:textId="77777777" w:rsidR="00A94349" w:rsidRDefault="00A94349" w:rsidP="00A943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80839" w14:textId="2BFF0988" w:rsidR="00B35101" w:rsidRPr="00EC7002" w:rsidRDefault="00485B98" w:rsidP="00A943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B98">
        <w:rPr>
          <w:rFonts w:ascii="Times New Roman" w:hAnsi="Times New Roman" w:cs="Times New Roman"/>
          <w:sz w:val="24"/>
          <w:szCs w:val="24"/>
        </w:rPr>
        <w:t xml:space="preserve">Different methionine sources have been commonly supplemented in poultry diets. </w:t>
      </w:r>
      <w:r w:rsidR="00A943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performance study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was conducted t</w:t>
      </w:r>
      <w:r w:rsidR="00A94349">
        <w:rPr>
          <w:rFonts w:ascii="Times New Roman" w:hAnsi="Times New Roman" w:cs="Times New Roman"/>
          <w:sz w:val="24"/>
          <w:szCs w:val="24"/>
        </w:rPr>
        <w:t xml:space="preserve">o </w:t>
      </w:r>
      <w:r w:rsidR="00D93D81">
        <w:rPr>
          <w:rFonts w:ascii="Times New Roman" w:hAnsi="Times New Roman" w:cs="Times New Roman"/>
          <w:sz w:val="24"/>
          <w:szCs w:val="24"/>
        </w:rPr>
        <w:t xml:space="preserve">validate </w:t>
      </w:r>
      <w:r w:rsidR="00A94349">
        <w:rPr>
          <w:rFonts w:ascii="Times New Roman" w:hAnsi="Times New Roman" w:cs="Times New Roman"/>
          <w:sz w:val="24"/>
          <w:szCs w:val="24"/>
        </w:rPr>
        <w:t>that 65 parts of DL-methionine (DL-Met)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can replace equal parts of</w:t>
      </w:r>
      <w:r w:rsidR="00A94349">
        <w:rPr>
          <w:rFonts w:ascii="Times New Roman" w:hAnsi="Times New Roman" w:cs="Times New Roman"/>
          <w:sz w:val="24"/>
          <w:szCs w:val="24"/>
        </w:rPr>
        <w:t xml:space="preserve"> L-methionine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</w:t>
      </w:r>
      <w:r w:rsidR="00A94349">
        <w:rPr>
          <w:rFonts w:ascii="Times New Roman" w:hAnsi="Times New Roman" w:cs="Times New Roman"/>
          <w:sz w:val="24"/>
          <w:szCs w:val="24"/>
        </w:rPr>
        <w:t>(</w:t>
      </w:r>
      <w:r w:rsidR="00A94349" w:rsidRPr="00A94349">
        <w:rPr>
          <w:rFonts w:ascii="Times New Roman" w:hAnsi="Times New Roman" w:cs="Times New Roman"/>
          <w:sz w:val="24"/>
          <w:szCs w:val="24"/>
        </w:rPr>
        <w:t>L-Met</w:t>
      </w:r>
      <w:r w:rsidR="00A94349">
        <w:rPr>
          <w:rFonts w:ascii="Times New Roman" w:hAnsi="Times New Roman" w:cs="Times New Roman"/>
          <w:sz w:val="24"/>
          <w:szCs w:val="24"/>
        </w:rPr>
        <w:t>)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, and 100 parts of </w:t>
      </w:r>
      <w:r w:rsidR="00A94349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A94349">
        <w:rPr>
          <w:rFonts w:ascii="Times New Roman" w:hAnsi="Times New Roman" w:cs="Times New Roman"/>
          <w:sz w:val="24"/>
          <w:szCs w:val="24"/>
        </w:rPr>
        <w:t xml:space="preserve">ethionine </w:t>
      </w:r>
      <w:proofErr w:type="spellStart"/>
      <w:r w:rsidR="00A94349">
        <w:rPr>
          <w:rFonts w:ascii="Times New Roman" w:hAnsi="Times New Roman" w:cs="Times New Roman"/>
          <w:sz w:val="24"/>
          <w:szCs w:val="24"/>
        </w:rPr>
        <w:t>hydroxy</w:t>
      </w:r>
      <w:proofErr w:type="spellEnd"/>
      <w:r w:rsidR="00A94349">
        <w:rPr>
          <w:rFonts w:ascii="Times New Roman" w:hAnsi="Times New Roman" w:cs="Times New Roman"/>
          <w:sz w:val="24"/>
          <w:szCs w:val="24"/>
        </w:rPr>
        <w:t xml:space="preserve"> a</w:t>
      </w:r>
      <w:r w:rsidR="00C45235">
        <w:rPr>
          <w:rFonts w:ascii="Times New Roman" w:hAnsi="Times New Roman" w:cs="Times New Roman"/>
          <w:sz w:val="24"/>
          <w:szCs w:val="24"/>
        </w:rPr>
        <w:t>nalogue-</w:t>
      </w:r>
      <w:r w:rsidR="00A94349">
        <w:rPr>
          <w:rFonts w:ascii="Times New Roman" w:hAnsi="Times New Roman" w:cs="Times New Roman"/>
          <w:sz w:val="24"/>
          <w:szCs w:val="24"/>
        </w:rPr>
        <w:t>c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alcium salt </w:t>
      </w:r>
      <w:r w:rsidR="00A94349">
        <w:rPr>
          <w:rFonts w:ascii="Times New Roman" w:hAnsi="Times New Roman" w:cs="Times New Roman"/>
          <w:sz w:val="24"/>
          <w:szCs w:val="24"/>
        </w:rPr>
        <w:t>(</w:t>
      </w:r>
      <w:r w:rsidR="00A94349" w:rsidRPr="00A94349">
        <w:rPr>
          <w:rFonts w:ascii="Times New Roman" w:hAnsi="Times New Roman" w:cs="Times New Roman"/>
          <w:sz w:val="24"/>
          <w:szCs w:val="24"/>
        </w:rPr>
        <w:t>MHA-Ca</w:t>
      </w:r>
      <w:r w:rsidR="00A94349">
        <w:rPr>
          <w:rFonts w:ascii="Times New Roman" w:hAnsi="Times New Roman" w:cs="Times New Roman"/>
          <w:sz w:val="24"/>
          <w:szCs w:val="24"/>
        </w:rPr>
        <w:t>)</w:t>
      </w:r>
      <w:r w:rsidR="00A94349" w:rsidRPr="00A94349">
        <w:rPr>
          <w:rFonts w:ascii="Times New Roman" w:hAnsi="Times New Roman" w:cs="Times New Roman"/>
          <w:sz w:val="24"/>
          <w:szCs w:val="24"/>
        </w:rPr>
        <w:t>. A total of 880 male day-old Cobb 400 broilers were randomly distributed into 4 treatments with 10 replicates per treatment (22 birds per replicate). Birds were fed with one of the four experimental diets during starter (1-21 d) and finisher (22-42 d) phases. The treatments included: (1) corn-soybean meal basal diet deficient in</w:t>
      </w:r>
      <w:r w:rsidR="006C4D83" w:rsidRPr="006C4D83">
        <w:t xml:space="preserve"> </w:t>
      </w:r>
      <w:r w:rsidR="006C4D83" w:rsidRPr="006C4D83">
        <w:rPr>
          <w:rFonts w:ascii="Times New Roman" w:hAnsi="Times New Roman" w:cs="Times New Roman"/>
          <w:sz w:val="24"/>
          <w:szCs w:val="24"/>
        </w:rPr>
        <w:t xml:space="preserve">methionine plus </w:t>
      </w:r>
      <w:proofErr w:type="spellStart"/>
      <w:r w:rsidR="006C4D83" w:rsidRPr="006C4D83">
        <w:rPr>
          <w:rFonts w:ascii="Times New Roman" w:hAnsi="Times New Roman" w:cs="Times New Roman"/>
          <w:sz w:val="24"/>
          <w:szCs w:val="24"/>
        </w:rPr>
        <w:t>cystine</w:t>
      </w:r>
      <w:proofErr w:type="spellEnd"/>
      <w:r>
        <w:rPr>
          <w:rFonts w:ascii="Times New Roman" w:hAnsi="Times New Roman" w:cs="Times New Roman"/>
          <w:sz w:val="24"/>
          <w:szCs w:val="24"/>
        </w:rPr>
        <w:t>; (2) basal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diet suppl</w:t>
      </w:r>
      <w:r>
        <w:rPr>
          <w:rFonts w:ascii="Times New Roman" w:hAnsi="Times New Roman" w:cs="Times New Roman"/>
          <w:sz w:val="24"/>
          <w:szCs w:val="24"/>
        </w:rPr>
        <w:t>emented with DL-Met; (3) basal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diet suppleme</w:t>
      </w:r>
      <w:r>
        <w:rPr>
          <w:rFonts w:ascii="Times New Roman" w:hAnsi="Times New Roman" w:cs="Times New Roman"/>
          <w:sz w:val="24"/>
          <w:szCs w:val="24"/>
        </w:rPr>
        <w:t>nted with L-Met; and (4) basal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diet sup</w:t>
      </w:r>
      <w:r w:rsidR="00C45235">
        <w:rPr>
          <w:rFonts w:ascii="Times New Roman" w:hAnsi="Times New Roman" w:cs="Times New Roman"/>
          <w:sz w:val="24"/>
          <w:szCs w:val="24"/>
        </w:rPr>
        <w:t>plemented with MHA-Ca at 65 % efficacy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(weight to weight basis). </w:t>
      </w:r>
      <w:r w:rsidR="00D66227">
        <w:rPr>
          <w:rFonts w:ascii="Times New Roman" w:hAnsi="Times New Roman" w:cs="Times New Roman"/>
          <w:sz w:val="24"/>
          <w:szCs w:val="24"/>
        </w:rPr>
        <w:t>Results showed that b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ody weight </w:t>
      </w:r>
      <w:r w:rsidR="006C4D83">
        <w:rPr>
          <w:rFonts w:ascii="Times New Roman" w:hAnsi="Times New Roman" w:cs="Times New Roman"/>
          <w:sz w:val="24"/>
          <w:szCs w:val="24"/>
        </w:rPr>
        <w:t xml:space="preserve">and feed efficiency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significantly higher </w:t>
      </w:r>
      <w:r w:rsidR="00D66227">
        <w:rPr>
          <w:rFonts w:ascii="Times New Roman" w:hAnsi="Times New Roman" w:cs="Times New Roman"/>
          <w:sz w:val="24"/>
          <w:szCs w:val="24"/>
        </w:rPr>
        <w:t>(P=0.001</w:t>
      </w:r>
      <w:r w:rsidR="006A2796">
        <w:rPr>
          <w:rFonts w:ascii="Times New Roman" w:hAnsi="Times New Roman" w:cs="Times New Roman"/>
          <w:sz w:val="24"/>
          <w:szCs w:val="24"/>
        </w:rPr>
        <w:t xml:space="preserve">) </w:t>
      </w:r>
      <w:r w:rsidR="00A94349" w:rsidRPr="00A94349">
        <w:rPr>
          <w:rFonts w:ascii="Times New Roman" w:hAnsi="Times New Roman" w:cs="Times New Roman"/>
          <w:sz w:val="24"/>
          <w:szCs w:val="24"/>
        </w:rPr>
        <w:t>in</w:t>
      </w:r>
      <w:r w:rsidR="006671EA">
        <w:rPr>
          <w:rFonts w:ascii="Times New Roman" w:hAnsi="Times New Roman" w:cs="Times New Roman"/>
          <w:sz w:val="24"/>
          <w:szCs w:val="24"/>
        </w:rPr>
        <w:t xml:space="preserve"> birds fed</w:t>
      </w:r>
      <w:r>
        <w:rPr>
          <w:rFonts w:ascii="Times New Roman" w:hAnsi="Times New Roman" w:cs="Times New Roman"/>
          <w:sz w:val="24"/>
          <w:szCs w:val="24"/>
        </w:rPr>
        <w:t xml:space="preserve"> diets supplemented with </w:t>
      </w:r>
      <w:r w:rsidR="00A94349" w:rsidRPr="00A94349">
        <w:rPr>
          <w:rFonts w:ascii="Times New Roman" w:hAnsi="Times New Roman" w:cs="Times New Roman"/>
          <w:sz w:val="24"/>
          <w:szCs w:val="24"/>
        </w:rPr>
        <w:t>me</w:t>
      </w:r>
      <w:r w:rsidR="006671EA">
        <w:rPr>
          <w:rFonts w:ascii="Times New Roman" w:hAnsi="Times New Roman" w:cs="Times New Roman"/>
          <w:sz w:val="24"/>
          <w:szCs w:val="24"/>
        </w:rPr>
        <w:t>thionine sources compared to those fed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basal 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diet. </w:t>
      </w:r>
      <w:r w:rsidR="006671EA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similar growth performance was expected for birds fed diets supplemented with methionine sources but the performance was significantly lower </w:t>
      </w:r>
      <w:r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>(P&lt;0.05)</w:t>
      </w:r>
      <w:r w:rsidR="00A94349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birds fed </w:t>
      </w:r>
      <w:r w:rsidR="00D66227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>MHA-Ca</w:t>
      </w:r>
      <w:r w:rsidR="00A94349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supplemented </w:t>
      </w:r>
      <w:r w:rsidR="00D66227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>diet</w:t>
      </w:r>
      <w:r w:rsidR="006A2796" w:rsidRPr="00D66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2796">
        <w:rPr>
          <w:rFonts w:ascii="Times New Roman" w:hAnsi="Times New Roman" w:cs="Times New Roman"/>
          <w:sz w:val="24"/>
          <w:szCs w:val="24"/>
        </w:rPr>
        <w:t>A</w:t>
      </w:r>
      <w:r w:rsidR="006A2796" w:rsidRPr="006A2796">
        <w:rPr>
          <w:rFonts w:ascii="Times New Roman" w:hAnsi="Times New Roman" w:cs="Times New Roman"/>
          <w:sz w:val="24"/>
          <w:szCs w:val="24"/>
        </w:rPr>
        <w:t>bdominal fat</w:t>
      </w:r>
      <w:r w:rsidR="006A2796">
        <w:rPr>
          <w:rFonts w:ascii="Times New Roman" w:hAnsi="Times New Roman" w:cs="Times New Roman"/>
          <w:sz w:val="24"/>
          <w:szCs w:val="24"/>
        </w:rPr>
        <w:t xml:space="preserve"> content</w:t>
      </w:r>
      <w:r w:rsidR="006A2796" w:rsidRPr="006A2796">
        <w:rPr>
          <w:rFonts w:ascii="Times New Roman" w:hAnsi="Times New Roman" w:cs="Times New Roman"/>
          <w:sz w:val="24"/>
          <w:szCs w:val="24"/>
        </w:rPr>
        <w:t xml:space="preserve"> was significantly lower (P=0.001) in </w:t>
      </w:r>
      <w:r w:rsidR="006A2796">
        <w:rPr>
          <w:rFonts w:ascii="Times New Roman" w:hAnsi="Times New Roman" w:cs="Times New Roman"/>
          <w:sz w:val="24"/>
          <w:szCs w:val="24"/>
        </w:rPr>
        <w:t xml:space="preserve">birds fed </w:t>
      </w:r>
      <w:r w:rsidR="006A2796" w:rsidRPr="006A2796">
        <w:rPr>
          <w:rFonts w:ascii="Times New Roman" w:hAnsi="Times New Roman" w:cs="Times New Roman"/>
          <w:sz w:val="24"/>
          <w:szCs w:val="24"/>
        </w:rPr>
        <w:t>diets supplemented with methionine sources</w:t>
      </w:r>
      <w:r w:rsidR="006A2796" w:rsidRPr="006A2796">
        <w:t xml:space="preserve"> </w:t>
      </w:r>
      <w:r w:rsidR="006A2796" w:rsidRPr="006A2796">
        <w:rPr>
          <w:rFonts w:ascii="Times New Roman" w:hAnsi="Times New Roman" w:cs="Times New Roman"/>
          <w:sz w:val="24"/>
          <w:szCs w:val="24"/>
        </w:rPr>
        <w:t>and it was lowest</w:t>
      </w:r>
      <w:r w:rsidR="006A2796">
        <w:rPr>
          <w:rFonts w:ascii="Times New Roman" w:hAnsi="Times New Roman" w:cs="Times New Roman"/>
          <w:sz w:val="24"/>
          <w:szCs w:val="24"/>
        </w:rPr>
        <w:t xml:space="preserve"> (P&lt;0.05)</w:t>
      </w:r>
      <w:r w:rsidR="006A2796" w:rsidRPr="006A2796">
        <w:rPr>
          <w:rFonts w:ascii="Times New Roman" w:hAnsi="Times New Roman" w:cs="Times New Roman"/>
          <w:sz w:val="24"/>
          <w:szCs w:val="24"/>
        </w:rPr>
        <w:t xml:space="preserve"> in birds </w:t>
      </w:r>
      <w:r w:rsidR="006A2796">
        <w:rPr>
          <w:rFonts w:ascii="Times New Roman" w:hAnsi="Times New Roman" w:cs="Times New Roman"/>
          <w:sz w:val="24"/>
          <w:szCs w:val="24"/>
        </w:rPr>
        <w:t xml:space="preserve">fed DL-Met </w:t>
      </w:r>
      <w:r w:rsidR="006A2796" w:rsidRPr="006A2796">
        <w:rPr>
          <w:rFonts w:ascii="Times New Roman" w:hAnsi="Times New Roman" w:cs="Times New Roman"/>
          <w:sz w:val="24"/>
          <w:szCs w:val="24"/>
        </w:rPr>
        <w:t xml:space="preserve">supplemented </w:t>
      </w:r>
      <w:r w:rsidR="006A2796">
        <w:rPr>
          <w:rFonts w:ascii="Times New Roman" w:hAnsi="Times New Roman" w:cs="Times New Roman"/>
          <w:sz w:val="24"/>
          <w:szCs w:val="24"/>
        </w:rPr>
        <w:t>diet</w:t>
      </w:r>
      <w:r w:rsidR="006A2796" w:rsidRPr="006A2796">
        <w:rPr>
          <w:rFonts w:ascii="Times New Roman" w:hAnsi="Times New Roman" w:cs="Times New Roman"/>
          <w:sz w:val="24"/>
          <w:szCs w:val="24"/>
        </w:rPr>
        <w:t xml:space="preserve">. </w:t>
      </w:r>
      <w:r w:rsidR="00C45235">
        <w:rPr>
          <w:rFonts w:ascii="Times New Roman" w:hAnsi="Times New Roman" w:cs="Times New Roman"/>
          <w:sz w:val="24"/>
          <w:szCs w:val="24"/>
        </w:rPr>
        <w:t>R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esults </w:t>
      </w:r>
      <w:r w:rsidR="00C45235" w:rsidRPr="00A94349">
        <w:rPr>
          <w:rFonts w:ascii="Times New Roman" w:hAnsi="Times New Roman" w:cs="Times New Roman"/>
          <w:sz w:val="24"/>
          <w:szCs w:val="24"/>
        </w:rPr>
        <w:t>of present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study confirms that under heat stress conditions,</w:t>
      </w:r>
      <w:r w:rsidR="00C45235">
        <w:rPr>
          <w:rFonts w:ascii="Times New Roman" w:hAnsi="Times New Roman" w:cs="Times New Roman"/>
          <w:sz w:val="24"/>
          <w:szCs w:val="24"/>
        </w:rPr>
        <w:t xml:space="preserve"> there is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no difference in the nutritional value between DL-Met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485B98">
        <w:t xml:space="preserve"> </w:t>
      </w:r>
      <w:r w:rsidRPr="00485B98">
        <w:rPr>
          <w:rFonts w:ascii="Times New Roman" w:hAnsi="Times New Roman" w:cs="Times New Roman"/>
          <w:sz w:val="24"/>
          <w:szCs w:val="24"/>
        </w:rPr>
        <w:t>L-Met</w:t>
      </w:r>
      <w:r w:rsidR="00DC1E8F">
        <w:rPr>
          <w:rFonts w:ascii="Times New Roman" w:hAnsi="Times New Roman" w:cs="Times New Roman"/>
          <w:sz w:val="24"/>
          <w:szCs w:val="24"/>
        </w:rPr>
        <w:t>, while</w:t>
      </w:r>
      <w:r w:rsidR="00A94349" w:rsidRPr="00A94349">
        <w:rPr>
          <w:rFonts w:ascii="Times New Roman" w:hAnsi="Times New Roman" w:cs="Times New Roman"/>
          <w:sz w:val="24"/>
          <w:szCs w:val="24"/>
        </w:rPr>
        <w:t xml:space="preserve"> the nutritional value of MHA appears to be lower than the previously reported </w:t>
      </w:r>
      <w:r w:rsidR="00C45235">
        <w:rPr>
          <w:rFonts w:ascii="Times New Roman" w:hAnsi="Times New Roman" w:cs="Times New Roman"/>
          <w:sz w:val="24"/>
          <w:szCs w:val="24"/>
        </w:rPr>
        <w:t>efficacy</w:t>
      </w:r>
      <w:r w:rsidR="00D66227">
        <w:rPr>
          <w:rFonts w:ascii="Times New Roman" w:hAnsi="Times New Roman" w:cs="Times New Roman"/>
          <w:sz w:val="24"/>
          <w:szCs w:val="24"/>
        </w:rPr>
        <w:t xml:space="preserve"> of 65</w:t>
      </w:r>
      <w:r w:rsidR="00A94349" w:rsidRPr="00A94349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compared to DL-Met</w:t>
      </w:r>
      <w:r w:rsidR="00A94349" w:rsidRPr="00A94349">
        <w:rPr>
          <w:rFonts w:ascii="Times New Roman" w:hAnsi="Times New Roman" w:cs="Times New Roman"/>
          <w:sz w:val="24"/>
          <w:szCs w:val="24"/>
        </w:rPr>
        <w:t>.</w:t>
      </w:r>
    </w:p>
    <w:sectPr w:rsidR="00B35101" w:rsidRPr="00EC7002" w:rsidSect="0062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27"/>
    <w:rsid w:val="00062CC5"/>
    <w:rsid w:val="000C7A8B"/>
    <w:rsid w:val="00246C81"/>
    <w:rsid w:val="002951D3"/>
    <w:rsid w:val="002A50CE"/>
    <w:rsid w:val="00461013"/>
    <w:rsid w:val="00485B98"/>
    <w:rsid w:val="004A25A6"/>
    <w:rsid w:val="004D2B30"/>
    <w:rsid w:val="0058157A"/>
    <w:rsid w:val="005943C0"/>
    <w:rsid w:val="00605C1C"/>
    <w:rsid w:val="0062440C"/>
    <w:rsid w:val="006671EA"/>
    <w:rsid w:val="006A2796"/>
    <w:rsid w:val="006C4D83"/>
    <w:rsid w:val="00707A88"/>
    <w:rsid w:val="007348F3"/>
    <w:rsid w:val="008439B1"/>
    <w:rsid w:val="00855CE4"/>
    <w:rsid w:val="00987ACD"/>
    <w:rsid w:val="00A94349"/>
    <w:rsid w:val="00AE362E"/>
    <w:rsid w:val="00B03D62"/>
    <w:rsid w:val="00B112CD"/>
    <w:rsid w:val="00B266E2"/>
    <w:rsid w:val="00B35101"/>
    <w:rsid w:val="00C45235"/>
    <w:rsid w:val="00CF6267"/>
    <w:rsid w:val="00D66227"/>
    <w:rsid w:val="00D93D81"/>
    <w:rsid w:val="00DC1E8F"/>
    <w:rsid w:val="00DE3F27"/>
    <w:rsid w:val="00E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518C"/>
  <w15:chartTrackingRefBased/>
  <w15:docId w15:val="{A18723C7-2326-46D7-A6E1-27C4385B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8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2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5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2D0DDDB8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Evonik Industries AG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Mubarak</dc:creator>
  <cp:keywords/>
  <dc:description/>
  <cp:lastModifiedBy>Ali, Mubarak</cp:lastModifiedBy>
  <cp:revision>3</cp:revision>
  <cp:lastPrinted>2017-10-23T03:31:00Z</cp:lastPrinted>
  <dcterms:created xsi:type="dcterms:W3CDTF">2017-10-23T07:37:00Z</dcterms:created>
  <dcterms:modified xsi:type="dcterms:W3CDTF">2017-10-24T03:53:00Z</dcterms:modified>
</cp:coreProperties>
</file>